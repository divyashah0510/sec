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8313" w14:textId="18F725E1" w:rsidR="00276887" w:rsidRDefault="00276887" w:rsidP="00276887">
      <w:pPr>
        <w:pStyle w:val="Title"/>
        <w:jc w:val="center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B3843" wp14:editId="435A1E82">
                <wp:simplePos x="0" y="0"/>
                <wp:positionH relativeFrom="margin">
                  <wp:align>right</wp:align>
                </wp:positionH>
                <wp:positionV relativeFrom="paragraph">
                  <wp:posOffset>400967</wp:posOffset>
                </wp:positionV>
                <wp:extent cx="5784681" cy="4890"/>
                <wp:effectExtent l="0" t="0" r="26035" b="33655"/>
                <wp:wrapNone/>
                <wp:docPr id="8023521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4681" cy="4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3566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4.3pt,31.55pt" to="85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GB"/>
        </w:rPr>
        <w:t xml:space="preserve">Assignment Number: </w:t>
      </w:r>
      <w:r w:rsidR="0035638F">
        <w:rPr>
          <w:lang w:val="en-GB"/>
        </w:rPr>
        <w:t>4</w:t>
      </w:r>
    </w:p>
    <w:p w14:paraId="4E4574C0" w14:textId="77777777" w:rsidR="00276887" w:rsidRPr="005E23D1" w:rsidRDefault="00276887" w:rsidP="00276887">
      <w:pPr>
        <w:pStyle w:val="Subtitle"/>
        <w:rPr>
          <w:sz w:val="20"/>
          <w:szCs w:val="20"/>
          <w:lang w:val="en-GB"/>
        </w:rPr>
      </w:pPr>
      <w:r w:rsidRPr="005E23D1">
        <w:rPr>
          <w:sz w:val="20"/>
          <w:szCs w:val="20"/>
          <w:lang w:val="en-GB"/>
        </w:rPr>
        <w:t>Name: Divya Shah; Branch: I.T (</w:t>
      </w:r>
      <w:r>
        <w:rPr>
          <w:sz w:val="20"/>
          <w:szCs w:val="20"/>
          <w:lang w:val="en-GB"/>
        </w:rPr>
        <w:t>T</w:t>
      </w:r>
      <w:r w:rsidRPr="005E23D1">
        <w:rPr>
          <w:sz w:val="20"/>
          <w:szCs w:val="20"/>
          <w:lang w:val="en-GB"/>
        </w:rPr>
        <w:t>.E.); Roll Number: 1</w:t>
      </w:r>
      <w:r>
        <w:rPr>
          <w:sz w:val="20"/>
          <w:szCs w:val="20"/>
          <w:lang w:val="en-GB"/>
        </w:rPr>
        <w:t>15</w:t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</w:r>
      <w:r>
        <w:rPr>
          <w:sz w:val="20"/>
          <w:szCs w:val="20"/>
          <w:lang w:val="en-GB"/>
        </w:rPr>
        <w:tab/>
        <w:t xml:space="preserve">           24/08/2023</w:t>
      </w:r>
    </w:p>
    <w:p w14:paraId="599CC589" w14:textId="77777777" w:rsidR="00276887" w:rsidRDefault="00276887" w:rsidP="00276887">
      <w:pPr>
        <w:rPr>
          <w:lang w:val="en-GB"/>
        </w:rPr>
      </w:pPr>
    </w:p>
    <w:p w14:paraId="7028A2C8" w14:textId="77777777" w:rsidR="0035638F" w:rsidRPr="003016EB" w:rsidRDefault="00276887" w:rsidP="0035638F">
      <w:pPr>
        <w:jc w:val="both"/>
        <w:rPr>
          <w:sz w:val="24"/>
          <w:szCs w:val="24"/>
          <w:lang w:val="en-GB"/>
        </w:rPr>
      </w:pPr>
      <w:r w:rsidRPr="00511F17">
        <w:rPr>
          <w:b/>
          <w:bCs/>
          <w:sz w:val="24"/>
          <w:szCs w:val="24"/>
          <w:lang w:val="en-GB"/>
        </w:rPr>
        <w:t>Aim:</w:t>
      </w:r>
      <w:r w:rsidRPr="003016EB">
        <w:rPr>
          <w:sz w:val="24"/>
          <w:szCs w:val="24"/>
          <w:lang w:val="en-GB"/>
        </w:rPr>
        <w:t xml:space="preserve"> </w:t>
      </w:r>
      <w:r w:rsidR="0035638F" w:rsidRPr="003016EB">
        <w:rPr>
          <w:sz w:val="24"/>
          <w:szCs w:val="24"/>
          <w:lang w:val="en-GB"/>
        </w:rPr>
        <w:t>Implementation and analysis of RSA cryptosystem and Digital signature scheme</w:t>
      </w:r>
    </w:p>
    <w:p w14:paraId="6E53062A" w14:textId="61F9C332" w:rsidR="00276887" w:rsidRPr="003016EB" w:rsidRDefault="0035638F" w:rsidP="0035638F">
      <w:pPr>
        <w:jc w:val="both"/>
        <w:rPr>
          <w:sz w:val="24"/>
          <w:szCs w:val="24"/>
          <w:lang w:val="en-GB"/>
        </w:rPr>
      </w:pPr>
      <w:r w:rsidRPr="003016EB">
        <w:rPr>
          <w:sz w:val="24"/>
          <w:szCs w:val="24"/>
          <w:lang w:val="en-GB"/>
        </w:rPr>
        <w:t>using RSA.</w:t>
      </w:r>
    </w:p>
    <w:p w14:paraId="02205A98" w14:textId="07F0206B" w:rsidR="00276887" w:rsidRPr="003016EB" w:rsidRDefault="00276887" w:rsidP="00276887">
      <w:pPr>
        <w:rPr>
          <w:sz w:val="24"/>
          <w:szCs w:val="24"/>
          <w:lang w:val="en-GB"/>
        </w:rPr>
      </w:pPr>
      <w:r w:rsidRPr="00511F17">
        <w:rPr>
          <w:b/>
          <w:bCs/>
          <w:sz w:val="24"/>
          <w:szCs w:val="24"/>
          <w:lang w:val="en-GB"/>
        </w:rPr>
        <w:t>LO mapped:</w:t>
      </w:r>
      <w:r w:rsidRPr="003016EB">
        <w:rPr>
          <w:sz w:val="24"/>
          <w:szCs w:val="24"/>
          <w:lang w:val="en-GB"/>
        </w:rPr>
        <w:t xml:space="preserve"> LO2</w:t>
      </w:r>
    </w:p>
    <w:p w14:paraId="2E402AE6" w14:textId="77777777" w:rsidR="00276887" w:rsidRPr="00511F17" w:rsidRDefault="00276887" w:rsidP="00276887">
      <w:pPr>
        <w:rPr>
          <w:b/>
          <w:bCs/>
          <w:sz w:val="24"/>
          <w:szCs w:val="24"/>
          <w:lang w:val="en-GB"/>
        </w:rPr>
      </w:pPr>
      <w:r w:rsidRPr="00511F17">
        <w:rPr>
          <w:b/>
          <w:bCs/>
          <w:sz w:val="24"/>
          <w:szCs w:val="24"/>
          <w:lang w:val="en-GB"/>
        </w:rPr>
        <w:t>Theory:</w:t>
      </w:r>
    </w:p>
    <w:p w14:paraId="230CE9C7" w14:textId="49A517DD" w:rsidR="003016EB" w:rsidRDefault="00C56EE6" w:rsidP="00276887">
      <w:pPr>
        <w:rPr>
          <w:sz w:val="24"/>
          <w:szCs w:val="24"/>
          <w:u w:val="single"/>
          <w:lang w:val="en-GB"/>
        </w:rPr>
      </w:pPr>
      <w:r w:rsidRPr="00C56EE6">
        <w:rPr>
          <w:sz w:val="24"/>
          <w:szCs w:val="24"/>
          <w:u w:val="single"/>
          <w:lang w:val="en-GB"/>
        </w:rPr>
        <w:t>RSA</w:t>
      </w:r>
      <w:r>
        <w:rPr>
          <w:sz w:val="24"/>
          <w:szCs w:val="24"/>
          <w:u w:val="single"/>
          <w:lang w:val="en-GB"/>
        </w:rPr>
        <w:t xml:space="preserve"> </w:t>
      </w:r>
      <w:r w:rsidRPr="00C56EE6">
        <w:rPr>
          <w:sz w:val="24"/>
          <w:szCs w:val="24"/>
          <w:u w:val="single"/>
          <w:lang w:val="en-GB"/>
        </w:rPr>
        <w:t>(Rivest Shamir Adleman Algorithm):</w:t>
      </w:r>
    </w:p>
    <w:p w14:paraId="2D314D26" w14:textId="1CFD781E" w:rsidR="00C56EE6" w:rsidRDefault="00C56EE6" w:rsidP="00C56EE6">
      <w:pPr>
        <w:jc w:val="both"/>
        <w:rPr>
          <w:sz w:val="24"/>
          <w:szCs w:val="24"/>
          <w:lang w:val="en-GB"/>
        </w:rPr>
      </w:pPr>
      <w:r w:rsidRPr="00C56EE6">
        <w:rPr>
          <w:sz w:val="24"/>
          <w:szCs w:val="24"/>
          <w:lang w:val="en-GB"/>
        </w:rPr>
        <w:t>Asymmetric cryptography plays a pivotal role in securing modern communication. The RSA cryptosystem stands as a cornerstone in this field, providing a foundation for secure data transmission and digital signatures. This assignment aims to explore the implementation and analysis of RSA encryption and its application in digital signature schemes.</w:t>
      </w:r>
    </w:p>
    <w:p w14:paraId="6E60E881" w14:textId="2F01926E" w:rsidR="00C56EE6" w:rsidRDefault="00C56EE6" w:rsidP="00C56EE6">
      <w:p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Steps of RSA:</w:t>
      </w:r>
    </w:p>
    <w:p w14:paraId="4CE1BF61" w14:textId="74F6ADBB" w:rsidR="00C56EE6" w:rsidRDefault="00511F17" w:rsidP="00511F17">
      <w:pPr>
        <w:jc w:val="center"/>
        <w:rPr>
          <w:sz w:val="24"/>
          <w:szCs w:val="24"/>
          <w:lang w:val="en-GB"/>
        </w:rPr>
      </w:pPr>
      <w:r w:rsidRPr="00511F17">
        <w:rPr>
          <w:sz w:val="24"/>
          <w:szCs w:val="24"/>
          <w:lang w:val="en-GB"/>
        </w:rPr>
        <w:drawing>
          <wp:inline distT="0" distB="0" distL="0" distR="0" wp14:anchorId="3673D3D3" wp14:editId="270A3743">
            <wp:extent cx="3178880" cy="1352767"/>
            <wp:effectExtent l="152400" t="152400" r="364490" b="361950"/>
            <wp:docPr id="201209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98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993" cy="13617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42CCB" w14:textId="7F4256BD" w:rsidR="00511F17" w:rsidRDefault="00511F17" w:rsidP="00511F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Encryption is given as:</w:t>
      </w:r>
    </w:p>
    <w:p w14:paraId="27EDB71C" w14:textId="77274061" w:rsidR="00511F17" w:rsidRDefault="00511F17" w:rsidP="00511F17">
      <w:pPr>
        <w:jc w:val="center"/>
        <w:rPr>
          <w:sz w:val="24"/>
          <w:szCs w:val="24"/>
          <w:lang w:val="en-GB"/>
        </w:rPr>
      </w:pPr>
      <w:r w:rsidRPr="00511F17">
        <w:rPr>
          <w:sz w:val="24"/>
          <w:szCs w:val="24"/>
          <w:lang w:val="en-GB"/>
        </w:rPr>
        <w:drawing>
          <wp:inline distT="0" distB="0" distL="0" distR="0" wp14:anchorId="37DDBE80" wp14:editId="2DE97B13">
            <wp:extent cx="2902289" cy="535055"/>
            <wp:effectExtent l="152400" t="152400" r="355600" b="360680"/>
            <wp:docPr id="61465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59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351" cy="542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A4955F" w14:textId="0AEB456B" w:rsidR="00511F17" w:rsidRDefault="00511F17" w:rsidP="00511F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Decryption is given as:</w:t>
      </w:r>
    </w:p>
    <w:p w14:paraId="75D23B62" w14:textId="33020B80" w:rsidR="00511F17" w:rsidRPr="00C56EE6" w:rsidRDefault="00511F17" w:rsidP="00511F17">
      <w:pPr>
        <w:jc w:val="center"/>
        <w:rPr>
          <w:sz w:val="24"/>
          <w:szCs w:val="24"/>
          <w:lang w:val="en-GB"/>
        </w:rPr>
      </w:pPr>
      <w:r w:rsidRPr="00511F17">
        <w:rPr>
          <w:sz w:val="24"/>
          <w:szCs w:val="24"/>
          <w:lang w:val="en-GB"/>
        </w:rPr>
        <w:drawing>
          <wp:inline distT="0" distB="0" distL="0" distR="0" wp14:anchorId="708006BD" wp14:editId="7C19A362">
            <wp:extent cx="2957565" cy="566545"/>
            <wp:effectExtent l="152400" t="152400" r="357505" b="367030"/>
            <wp:docPr id="39835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15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292" cy="581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516C3" w14:textId="5111D295" w:rsidR="003016EB" w:rsidRDefault="003016EB" w:rsidP="00276887">
      <w:pPr>
        <w:rPr>
          <w:sz w:val="24"/>
          <w:szCs w:val="24"/>
          <w:u w:val="single"/>
          <w:lang w:val="en-GB"/>
        </w:rPr>
      </w:pPr>
      <w:r w:rsidRPr="003016EB">
        <w:rPr>
          <w:sz w:val="24"/>
          <w:szCs w:val="24"/>
          <w:u w:val="single"/>
          <w:lang w:val="en-GB"/>
        </w:rPr>
        <w:lastRenderedPageBreak/>
        <w:t>Digital Signature:</w:t>
      </w:r>
    </w:p>
    <w:p w14:paraId="2ED15E32" w14:textId="773F8DCA" w:rsidR="003016EB" w:rsidRDefault="003016EB" w:rsidP="003016EB">
      <w:pPr>
        <w:jc w:val="both"/>
        <w:rPr>
          <w:sz w:val="24"/>
          <w:szCs w:val="24"/>
          <w:lang w:val="en-GB"/>
        </w:rPr>
      </w:pPr>
      <w:r w:rsidRPr="003016EB">
        <w:rPr>
          <w:sz w:val="24"/>
          <w:szCs w:val="24"/>
          <w:lang w:val="en-GB"/>
        </w:rPr>
        <w:t>A Digital Signature is an authentication mechanism that enables the creator of the message to attack a code that acts as a signature. The signature is formed by taking the hash of the message and encrypting the message with the creator's private key. The signature guarantees the source and integrity of the message.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EE6" w14:paraId="4121751D" w14:textId="77777777" w:rsidTr="00C56EE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818F952" w14:textId="13DEA6E4" w:rsidR="00C56EE6" w:rsidRDefault="00C56EE6" w:rsidP="00C56EE6">
            <w:pPr>
              <w:jc w:val="center"/>
              <w:rPr>
                <w:sz w:val="24"/>
                <w:szCs w:val="24"/>
                <w:lang w:val="en-GB"/>
              </w:rPr>
            </w:pPr>
            <w:r w:rsidRPr="00C56EE6">
              <w:rPr>
                <w:sz w:val="24"/>
                <w:szCs w:val="24"/>
                <w:lang w:val="en-GB"/>
              </w:rPr>
              <w:drawing>
                <wp:inline distT="0" distB="0" distL="0" distR="0" wp14:anchorId="5FB53F69" wp14:editId="69C6CD1A">
                  <wp:extent cx="4500096" cy="2919090"/>
                  <wp:effectExtent l="152400" t="152400" r="358140" b="358140"/>
                  <wp:docPr id="11595981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5981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303" cy="2926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6456A" w14:textId="77777777" w:rsidR="00C56EE6" w:rsidRPr="003016EB" w:rsidRDefault="00C56EE6" w:rsidP="003016EB">
      <w:pPr>
        <w:jc w:val="both"/>
        <w:rPr>
          <w:sz w:val="24"/>
          <w:szCs w:val="24"/>
          <w:lang w:val="en-GB"/>
        </w:rPr>
      </w:pPr>
    </w:p>
    <w:p w14:paraId="6EBA7D71" w14:textId="1E453705" w:rsidR="00276887" w:rsidRPr="003016EB" w:rsidRDefault="00276887" w:rsidP="00276887">
      <w:pPr>
        <w:rPr>
          <w:sz w:val="24"/>
          <w:szCs w:val="24"/>
          <w:lang w:val="en-GB"/>
        </w:rPr>
      </w:pPr>
      <w:r w:rsidRPr="00511F17">
        <w:rPr>
          <w:b/>
          <w:bCs/>
          <w:sz w:val="24"/>
          <w:szCs w:val="24"/>
          <w:lang w:val="en-GB"/>
        </w:rPr>
        <w:t>Conclusion:</w:t>
      </w:r>
      <w:r w:rsidR="00511F17">
        <w:rPr>
          <w:sz w:val="24"/>
          <w:szCs w:val="24"/>
          <w:lang w:val="en-GB"/>
        </w:rPr>
        <w:t xml:space="preserve"> By this assignment we learned RSA algorithm and made digital signature using RSA algorithm.</w:t>
      </w:r>
    </w:p>
    <w:p w14:paraId="31AE7758" w14:textId="77777777" w:rsidR="00BA56DF" w:rsidRDefault="00BA56DF"/>
    <w:sectPr w:rsidR="00BA56D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B36C" w14:textId="77777777" w:rsidR="00D90E1E" w:rsidRDefault="00D90E1E" w:rsidP="00914426">
      <w:pPr>
        <w:spacing w:after="0" w:line="240" w:lineRule="auto"/>
      </w:pPr>
      <w:r>
        <w:separator/>
      </w:r>
    </w:p>
  </w:endnote>
  <w:endnote w:type="continuationSeparator" w:id="0">
    <w:p w14:paraId="79B5B1B5" w14:textId="77777777" w:rsidR="00D90E1E" w:rsidRDefault="00D90E1E" w:rsidP="00914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32D9" w14:textId="77777777" w:rsidR="00914426" w:rsidRDefault="00914426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21BDD9F8" wp14:editId="0B5FB32C">
          <wp:extent cx="486803" cy="249485"/>
          <wp:effectExtent l="0" t="0" r="0" b="0"/>
          <wp:docPr id="647824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782411" name="Picture 64782411"/>
                  <pic:cNvPicPr/>
                </pic:nvPicPr>
                <pic:blipFill>
                  <a:blip r:embed="rId1">
                    <a:duotone>
                      <a:prstClr val="black"/>
                      <a:schemeClr val="accent5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145" cy="2619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F4671B" w14:textId="77777777" w:rsidR="00914426" w:rsidRDefault="009144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2AAF" w14:textId="77777777" w:rsidR="00D90E1E" w:rsidRDefault="00D90E1E" w:rsidP="00914426">
      <w:pPr>
        <w:spacing w:after="0" w:line="240" w:lineRule="auto"/>
      </w:pPr>
      <w:r>
        <w:separator/>
      </w:r>
    </w:p>
  </w:footnote>
  <w:footnote w:type="continuationSeparator" w:id="0">
    <w:p w14:paraId="3C049740" w14:textId="77777777" w:rsidR="00D90E1E" w:rsidRDefault="00D90E1E" w:rsidP="00914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88E8" w14:textId="77777777" w:rsidR="00914426" w:rsidRDefault="009144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F1EC1E" wp14:editId="47FC31C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95BAC" w14:textId="39FD3034" w:rsidR="00914426" w:rsidRPr="00914426" w:rsidRDefault="00914426" w:rsidP="00914426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GB"/>
                            </w:rPr>
                          </w:pPr>
                          <w:r>
                            <w:rPr>
                              <w:noProof/>
                              <w:lang w:val="en-GB"/>
                            </w:rPr>
                            <w:t xml:space="preserve">Assignment </w:t>
                          </w:r>
                          <w:r w:rsidR="00276887">
                            <w:rPr>
                              <w:noProof/>
                              <w:lang w:val="en-GB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1EC1E" id="_x0000_t202" coordsize="21600,21600" o:spt="202" path="m,l,21600r21600,l21600,xe">
              <v:stroke joinstyle="miter"/>
              <v:path gradientshapeok="t" o:connecttype="rect"/>
            </v:shapetype>
            <v:shape id="Text Box 7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1695BAC" w14:textId="39FD3034" w:rsidR="00914426" w:rsidRPr="00914426" w:rsidRDefault="00914426" w:rsidP="00914426">
                    <w:pPr>
                      <w:spacing w:after="0" w:line="240" w:lineRule="auto"/>
                      <w:jc w:val="right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Assignment </w:t>
                    </w:r>
                    <w:r w:rsidR="00276887">
                      <w:rPr>
                        <w:noProof/>
                        <w:lang w:val="en-GB"/>
                      </w:rPr>
                      <w:t>3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0FB628" wp14:editId="42CBDB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3464A25" w14:textId="77777777" w:rsidR="00914426" w:rsidRDefault="0091442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0FB628" id="Text Box 7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" o:allowincell="f" fillcolor="#4472c4 [3204]" stroked="f">
              <v:textbox style="mso-fit-shape-to-text:t" inset=",0,,0">
                <w:txbxContent>
                  <w:p w14:paraId="73464A25" w14:textId="77777777" w:rsidR="00914426" w:rsidRDefault="0091442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87"/>
    <w:rsid w:val="00276887"/>
    <w:rsid w:val="003016EB"/>
    <w:rsid w:val="0035638F"/>
    <w:rsid w:val="003C52CB"/>
    <w:rsid w:val="00511F17"/>
    <w:rsid w:val="00914426"/>
    <w:rsid w:val="00BA56DF"/>
    <w:rsid w:val="00C56EE6"/>
    <w:rsid w:val="00CA29B2"/>
    <w:rsid w:val="00D9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5DA3B"/>
  <w15:chartTrackingRefBased/>
  <w15:docId w15:val="{DDE1CED0-2C3B-4380-B8A0-5C8403E2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426"/>
  </w:style>
  <w:style w:type="paragraph" w:styleId="Footer">
    <w:name w:val="footer"/>
    <w:basedOn w:val="Normal"/>
    <w:link w:val="FooterChar"/>
    <w:uiPriority w:val="99"/>
    <w:unhideWhenUsed/>
    <w:rsid w:val="00914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426"/>
  </w:style>
  <w:style w:type="paragraph" w:styleId="Title">
    <w:name w:val="Title"/>
    <w:basedOn w:val="Normal"/>
    <w:next w:val="Normal"/>
    <w:link w:val="TitleChar"/>
    <w:uiPriority w:val="10"/>
    <w:qFormat/>
    <w:rsid w:val="002768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7688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56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OneDrive\Documents\Custom%20Office%20Templates\Tempplate%20for%20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Tempplate for Assignment.dotx</Template>
  <TotalTime>19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Divya Shah</cp:lastModifiedBy>
  <cp:revision>3</cp:revision>
  <dcterms:created xsi:type="dcterms:W3CDTF">2023-08-24T15:47:00Z</dcterms:created>
  <dcterms:modified xsi:type="dcterms:W3CDTF">2023-08-25T17:36:00Z</dcterms:modified>
</cp:coreProperties>
</file>